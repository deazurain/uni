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906" w:rsidRDefault="004D46B6" w:rsidP="006F106D">
      <w:pPr>
        <w:pStyle w:val="Title"/>
      </w:pPr>
      <w:r>
        <w:t xml:space="preserve">Agenda </w:t>
      </w:r>
      <w:r w:rsidR="00786FE3">
        <w:t>12</w:t>
      </w:r>
      <w:r w:rsidR="00407706">
        <w:t>-12-20</w:t>
      </w:r>
      <w:r>
        <w:t>1</w:t>
      </w:r>
      <w:r w:rsidR="00407706">
        <w:t>1</w:t>
      </w:r>
      <w:bookmarkStart w:id="0" w:name="_GoBack"/>
      <w:bookmarkEnd w:id="0"/>
      <w:r>
        <w:t>, Groep 6</w:t>
      </w:r>
    </w:p>
    <w:p w:rsidR="004D46B6" w:rsidRDefault="004D46B6">
      <w:pPr>
        <w:rPr>
          <w:sz w:val="24"/>
          <w:szCs w:val="24"/>
        </w:rPr>
      </w:pPr>
      <w:r w:rsidRPr="0027661F">
        <w:rPr>
          <w:sz w:val="24"/>
          <w:szCs w:val="24"/>
        </w:rPr>
        <w:t>Voorzitter:</w:t>
      </w:r>
      <w:r w:rsidRPr="0027661F">
        <w:rPr>
          <w:sz w:val="24"/>
          <w:szCs w:val="24"/>
        </w:rPr>
        <w:tab/>
        <w:t>Luyt Visser</w:t>
      </w:r>
      <w:r w:rsidRPr="0027661F">
        <w:rPr>
          <w:sz w:val="24"/>
          <w:szCs w:val="24"/>
        </w:rPr>
        <w:br/>
        <w:t>Notulis</w:t>
      </w:r>
      <w:r w:rsidR="006F106D" w:rsidRPr="0027661F">
        <w:rPr>
          <w:sz w:val="24"/>
          <w:szCs w:val="24"/>
        </w:rPr>
        <w:t>t</w:t>
      </w:r>
      <w:r w:rsidRPr="0027661F">
        <w:rPr>
          <w:sz w:val="24"/>
          <w:szCs w:val="24"/>
        </w:rPr>
        <w:t>:</w:t>
      </w:r>
      <w:r w:rsidRPr="0027661F">
        <w:rPr>
          <w:sz w:val="24"/>
          <w:szCs w:val="24"/>
        </w:rPr>
        <w:br/>
        <w:t>Aanwezigen:</w:t>
      </w:r>
      <w:r w:rsidRPr="0027661F">
        <w:rPr>
          <w:sz w:val="24"/>
          <w:szCs w:val="24"/>
        </w:rPr>
        <w:tab/>
        <w:t>Luyt Visser</w:t>
      </w:r>
      <w:r w:rsidRPr="0027661F">
        <w:rPr>
          <w:sz w:val="24"/>
          <w:szCs w:val="24"/>
        </w:rPr>
        <w:br/>
      </w:r>
      <w:r w:rsidRPr="0027661F">
        <w:rPr>
          <w:sz w:val="24"/>
          <w:szCs w:val="24"/>
        </w:rPr>
        <w:tab/>
      </w:r>
      <w:r w:rsidRPr="0027661F">
        <w:rPr>
          <w:sz w:val="24"/>
          <w:szCs w:val="24"/>
        </w:rPr>
        <w:tab/>
        <w:t>Jeroen Bareman</w:t>
      </w:r>
      <w:r w:rsidRPr="0027661F">
        <w:rPr>
          <w:sz w:val="24"/>
          <w:szCs w:val="24"/>
        </w:rPr>
        <w:br/>
      </w:r>
      <w:r w:rsidRPr="0027661F">
        <w:rPr>
          <w:sz w:val="24"/>
          <w:szCs w:val="24"/>
        </w:rPr>
        <w:tab/>
      </w:r>
      <w:r w:rsidRPr="0027661F">
        <w:rPr>
          <w:sz w:val="24"/>
          <w:szCs w:val="24"/>
        </w:rPr>
        <w:tab/>
        <w:t>Mick van Gelderen</w:t>
      </w:r>
      <w:r w:rsidRPr="0027661F">
        <w:rPr>
          <w:sz w:val="24"/>
          <w:szCs w:val="24"/>
        </w:rPr>
        <w:br/>
      </w:r>
      <w:r w:rsidRPr="0027661F">
        <w:rPr>
          <w:sz w:val="24"/>
          <w:szCs w:val="24"/>
        </w:rPr>
        <w:tab/>
      </w:r>
      <w:r w:rsidRPr="0027661F">
        <w:rPr>
          <w:sz w:val="24"/>
          <w:szCs w:val="24"/>
        </w:rPr>
        <w:tab/>
        <w:t>Jelle Licht</w:t>
      </w:r>
      <w:r w:rsidRPr="0027661F">
        <w:rPr>
          <w:sz w:val="24"/>
          <w:szCs w:val="24"/>
        </w:rPr>
        <w:br/>
      </w:r>
      <w:r w:rsidRPr="0027661F">
        <w:rPr>
          <w:sz w:val="24"/>
          <w:szCs w:val="24"/>
        </w:rPr>
        <w:tab/>
      </w:r>
      <w:r w:rsidRPr="0027661F">
        <w:rPr>
          <w:sz w:val="24"/>
          <w:szCs w:val="24"/>
        </w:rPr>
        <w:tab/>
        <w:t>Roelof Sol</w:t>
      </w:r>
    </w:p>
    <w:p w:rsidR="0027661F" w:rsidRPr="0027661F" w:rsidRDefault="0027661F">
      <w:pPr>
        <w:rPr>
          <w:sz w:val="24"/>
          <w:szCs w:val="24"/>
        </w:rPr>
      </w:pPr>
    </w:p>
    <w:p w:rsidR="0027661F" w:rsidRPr="0027661F" w:rsidRDefault="0027661F" w:rsidP="0027661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27661F">
        <w:rPr>
          <w:sz w:val="24"/>
          <w:szCs w:val="24"/>
        </w:rPr>
        <w:t>Opening</w:t>
      </w:r>
    </w:p>
    <w:p w:rsidR="0027661F" w:rsidRPr="0027661F" w:rsidRDefault="0027661F" w:rsidP="0027661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27661F">
        <w:rPr>
          <w:sz w:val="24"/>
          <w:szCs w:val="24"/>
        </w:rPr>
        <w:t>Aanwezigheid</w:t>
      </w:r>
    </w:p>
    <w:p w:rsidR="0027661F" w:rsidRPr="0027661F" w:rsidRDefault="0027661F" w:rsidP="0027661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27661F">
        <w:rPr>
          <w:sz w:val="24"/>
          <w:szCs w:val="24"/>
        </w:rPr>
        <w:t>Agenda vaststellen</w:t>
      </w:r>
    </w:p>
    <w:p w:rsidR="0027661F" w:rsidRPr="0027661F" w:rsidRDefault="0027661F" w:rsidP="0027661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27661F">
        <w:rPr>
          <w:sz w:val="24"/>
          <w:szCs w:val="24"/>
        </w:rPr>
        <w:t>Notulen vorige vergadering bespreken</w:t>
      </w:r>
    </w:p>
    <w:p w:rsidR="0027661F" w:rsidRPr="0027661F" w:rsidRDefault="0027661F" w:rsidP="0027661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27661F">
        <w:rPr>
          <w:sz w:val="24"/>
          <w:szCs w:val="24"/>
        </w:rPr>
        <w:t>Ontwerpverslag</w:t>
      </w:r>
    </w:p>
    <w:p w:rsidR="0027661F" w:rsidRPr="0027661F" w:rsidRDefault="0027661F" w:rsidP="0027661F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27661F">
        <w:rPr>
          <w:sz w:val="24"/>
          <w:szCs w:val="24"/>
        </w:rPr>
        <w:t>Feedback</w:t>
      </w:r>
    </w:p>
    <w:p w:rsidR="0027661F" w:rsidRPr="0027661F" w:rsidRDefault="0027661F" w:rsidP="0027661F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27661F">
        <w:rPr>
          <w:sz w:val="24"/>
          <w:szCs w:val="24"/>
        </w:rPr>
        <w:t>Bespreking</w:t>
      </w:r>
    </w:p>
    <w:p w:rsidR="0027661F" w:rsidRPr="0027661F" w:rsidRDefault="0027661F" w:rsidP="0027661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27661F">
        <w:rPr>
          <w:sz w:val="24"/>
          <w:szCs w:val="24"/>
        </w:rPr>
        <w:t>Wat moet er gebeuren?</w:t>
      </w:r>
    </w:p>
    <w:p w:rsidR="0027661F" w:rsidRPr="0027661F" w:rsidRDefault="0027661F" w:rsidP="0027661F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27661F">
        <w:rPr>
          <w:sz w:val="24"/>
          <w:szCs w:val="24"/>
        </w:rPr>
        <w:t>Kernel module voor Motor</w:t>
      </w:r>
    </w:p>
    <w:p w:rsidR="0027661F" w:rsidRPr="0027661F" w:rsidRDefault="0027661F" w:rsidP="0027661F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27661F">
        <w:rPr>
          <w:sz w:val="24"/>
          <w:szCs w:val="24"/>
        </w:rPr>
        <w:t>High level functies voor sensoren</w:t>
      </w:r>
    </w:p>
    <w:p w:rsidR="0027661F" w:rsidRPr="0027661F" w:rsidRDefault="0027661F" w:rsidP="0027661F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27661F">
        <w:rPr>
          <w:sz w:val="24"/>
          <w:szCs w:val="24"/>
        </w:rPr>
        <w:t>Algoritme: Pledge?</w:t>
      </w:r>
    </w:p>
    <w:p w:rsidR="0027661F" w:rsidRPr="0027661F" w:rsidRDefault="0027661F" w:rsidP="0027661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27661F">
        <w:rPr>
          <w:sz w:val="24"/>
          <w:szCs w:val="24"/>
        </w:rPr>
        <w:t>Taakverdeling</w:t>
      </w:r>
    </w:p>
    <w:p w:rsidR="0027661F" w:rsidRPr="0027661F" w:rsidRDefault="0027661F" w:rsidP="0027661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27661F">
        <w:rPr>
          <w:sz w:val="24"/>
          <w:szCs w:val="24"/>
        </w:rPr>
        <w:t>W.V.T.T.K.</w:t>
      </w:r>
    </w:p>
    <w:p w:rsidR="0027661F" w:rsidRPr="0027661F" w:rsidRDefault="0027661F" w:rsidP="0027661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27661F">
        <w:rPr>
          <w:sz w:val="24"/>
          <w:szCs w:val="24"/>
        </w:rPr>
        <w:t>Rondvraag</w:t>
      </w:r>
    </w:p>
    <w:p w:rsidR="0027661F" w:rsidRPr="0027661F" w:rsidRDefault="0027661F" w:rsidP="0027661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27661F">
        <w:rPr>
          <w:sz w:val="24"/>
          <w:szCs w:val="24"/>
        </w:rPr>
        <w:t>Planning volgende vergadering</w:t>
      </w:r>
    </w:p>
    <w:p w:rsidR="006F106D" w:rsidRPr="0027661F" w:rsidRDefault="0027661F" w:rsidP="0027661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27661F">
        <w:rPr>
          <w:sz w:val="24"/>
          <w:szCs w:val="24"/>
        </w:rPr>
        <w:t>Sluiting</w:t>
      </w:r>
    </w:p>
    <w:sectPr w:rsidR="006F106D" w:rsidRPr="0027661F" w:rsidSect="006209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D1700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7E71C4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272202D"/>
    <w:multiLevelType w:val="hybridMultilevel"/>
    <w:tmpl w:val="72F6E1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692080"/>
    <w:multiLevelType w:val="hybridMultilevel"/>
    <w:tmpl w:val="0BBC75C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D46B6"/>
    <w:rsid w:val="0027661F"/>
    <w:rsid w:val="00407706"/>
    <w:rsid w:val="004D46B6"/>
    <w:rsid w:val="00620906"/>
    <w:rsid w:val="006F106D"/>
    <w:rsid w:val="00786FE3"/>
    <w:rsid w:val="0081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10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10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766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53168C2.dotm</Template>
  <TotalTime>189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LOYD</dc:creator>
  <cp:lastModifiedBy>Luyt Visser</cp:lastModifiedBy>
  <cp:revision>5</cp:revision>
  <cp:lastPrinted>2011-12-12T07:52:00Z</cp:lastPrinted>
  <dcterms:created xsi:type="dcterms:W3CDTF">2011-12-07T18:23:00Z</dcterms:created>
  <dcterms:modified xsi:type="dcterms:W3CDTF">2011-12-12T07:53:00Z</dcterms:modified>
</cp:coreProperties>
</file>
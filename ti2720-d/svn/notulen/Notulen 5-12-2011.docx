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81F" w:rsidRPr="000B6F0E" w:rsidRDefault="000B6F0E" w:rsidP="00865013">
      <w:pPr>
        <w:pStyle w:val="Title"/>
        <w:rPr>
          <w:lang w:val="nl-NL"/>
        </w:rPr>
      </w:pPr>
      <w:r w:rsidRPr="000B6F0E">
        <w:rPr>
          <w:lang w:val="nl-NL"/>
        </w:rPr>
        <w:t>Notulen</w:t>
      </w:r>
    </w:p>
    <w:p w:rsidR="00865013" w:rsidRPr="00865013" w:rsidRDefault="000B6F0E" w:rsidP="00456CD6">
      <w:pPr>
        <w:pStyle w:val="Subtitle"/>
        <w:rPr>
          <w:lang w:val="nl-NL"/>
        </w:rPr>
      </w:pPr>
      <w:r w:rsidRPr="00865013">
        <w:rPr>
          <w:lang w:val="nl-NL"/>
        </w:rPr>
        <w:t>5 December 2011</w:t>
      </w:r>
      <w:r w:rsidR="00865013" w:rsidRPr="00865013">
        <w:rPr>
          <w:lang w:val="nl-NL"/>
        </w:rPr>
        <w:tab/>
        <w:t>Groep 6</w:t>
      </w:r>
    </w:p>
    <w:p w:rsidR="000B6F0E" w:rsidRPr="00456CD6" w:rsidRDefault="000B6F0E">
      <w:pPr>
        <w:rPr>
          <w:rFonts w:asciiTheme="minorHAnsi" w:hAnsiTheme="minorHAnsi" w:cstheme="minorHAnsi"/>
          <w:sz w:val="22"/>
          <w:szCs w:val="22"/>
          <w:lang w:val="nl-NL"/>
        </w:rPr>
      </w:pPr>
    </w:p>
    <w:p w:rsidR="000B6F0E" w:rsidRPr="00456CD6" w:rsidRDefault="000B6F0E">
      <w:pPr>
        <w:rPr>
          <w:rFonts w:asciiTheme="minorHAnsi" w:hAnsiTheme="minorHAnsi" w:cstheme="minorHAnsi"/>
          <w:sz w:val="22"/>
          <w:szCs w:val="22"/>
          <w:lang w:val="nl-NL"/>
        </w:rPr>
      </w:pPr>
    </w:p>
    <w:p w:rsidR="000B6F0E" w:rsidRPr="00456CD6" w:rsidRDefault="000B6F0E">
      <w:p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Voorzitter</w:t>
      </w:r>
      <w:r w:rsidRPr="00456CD6">
        <w:rPr>
          <w:rFonts w:asciiTheme="minorHAnsi" w:hAnsiTheme="minorHAnsi" w:cstheme="minorHAnsi"/>
          <w:sz w:val="22"/>
          <w:szCs w:val="22"/>
          <w:lang w:val="nl-NL"/>
        </w:rPr>
        <w:tab/>
        <w:t>Roelof Sol</w:t>
      </w:r>
    </w:p>
    <w:p w:rsidR="000B6F0E" w:rsidRPr="00456CD6" w:rsidRDefault="000B6F0E">
      <w:p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Notulist</w:t>
      </w:r>
      <w:r w:rsidRPr="00456CD6">
        <w:rPr>
          <w:rFonts w:asciiTheme="minorHAnsi" w:hAnsiTheme="minorHAnsi" w:cstheme="minorHAnsi"/>
          <w:sz w:val="22"/>
          <w:szCs w:val="22"/>
          <w:lang w:val="nl-NL"/>
        </w:rPr>
        <w:tab/>
      </w:r>
      <w:r w:rsidR="00456CD6">
        <w:rPr>
          <w:rFonts w:asciiTheme="minorHAnsi" w:hAnsiTheme="minorHAnsi" w:cstheme="minorHAnsi"/>
          <w:sz w:val="22"/>
          <w:szCs w:val="22"/>
          <w:lang w:val="nl-NL"/>
        </w:rPr>
        <w:tab/>
      </w:r>
      <w:r w:rsidRPr="00456CD6">
        <w:rPr>
          <w:rFonts w:asciiTheme="minorHAnsi" w:hAnsiTheme="minorHAnsi" w:cstheme="minorHAnsi"/>
          <w:sz w:val="22"/>
          <w:szCs w:val="22"/>
          <w:lang w:val="nl-NL"/>
        </w:rPr>
        <w:t>Luyt Visser</w:t>
      </w:r>
    </w:p>
    <w:p w:rsidR="000B6F0E" w:rsidRPr="00456CD6" w:rsidRDefault="000B6F0E">
      <w:pPr>
        <w:rPr>
          <w:rFonts w:asciiTheme="minorHAnsi" w:hAnsiTheme="minorHAnsi" w:cstheme="minorHAnsi"/>
          <w:sz w:val="22"/>
          <w:szCs w:val="22"/>
          <w:lang w:val="nl-NL"/>
        </w:rPr>
      </w:pPr>
    </w:p>
    <w:p w:rsidR="00456CD6" w:rsidRPr="00456CD6" w:rsidRDefault="00456CD6">
      <w:p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br w:type="page"/>
      </w:r>
    </w:p>
    <w:p w:rsidR="000B6F0E" w:rsidRPr="00456CD6" w:rsidRDefault="000B6F0E" w:rsidP="00456CD6">
      <w:pPr>
        <w:pStyle w:val="Heading1"/>
        <w:rPr>
          <w:lang w:val="nl-NL"/>
        </w:rPr>
      </w:pPr>
      <w:r w:rsidRPr="00456CD6">
        <w:rPr>
          <w:lang w:val="nl-NL"/>
        </w:rPr>
        <w:lastRenderedPageBreak/>
        <w:t>Opening</w:t>
      </w:r>
    </w:p>
    <w:p w:rsidR="000B6F0E" w:rsidRPr="00456CD6" w:rsidRDefault="000B6F0E" w:rsidP="000B6F0E">
      <w:p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-</w:t>
      </w:r>
    </w:p>
    <w:p w:rsidR="000B6F0E" w:rsidRPr="00865013" w:rsidRDefault="000B6F0E" w:rsidP="00456CD6">
      <w:pPr>
        <w:pStyle w:val="Heading1"/>
        <w:rPr>
          <w:lang w:val="nl-NL"/>
        </w:rPr>
      </w:pPr>
      <w:r w:rsidRPr="00865013">
        <w:rPr>
          <w:lang w:val="nl-NL"/>
        </w:rPr>
        <w:t>Aanwezigheid</w:t>
      </w:r>
    </w:p>
    <w:p w:rsidR="000B6F0E" w:rsidRPr="00456CD6" w:rsidRDefault="000B6F0E" w:rsidP="000B6F0E">
      <w:p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Jelle is afwezig vanwege ziekte.</w:t>
      </w:r>
    </w:p>
    <w:p w:rsidR="000B6F0E" w:rsidRPr="00865013" w:rsidRDefault="000B6F0E" w:rsidP="00456CD6">
      <w:pPr>
        <w:pStyle w:val="Heading1"/>
        <w:rPr>
          <w:lang w:val="nl-NL"/>
        </w:rPr>
      </w:pPr>
      <w:r w:rsidRPr="00865013">
        <w:rPr>
          <w:lang w:val="nl-NL"/>
        </w:rPr>
        <w:t>Agenda</w:t>
      </w:r>
    </w:p>
    <w:p w:rsidR="000B6F0E" w:rsidRPr="00456CD6" w:rsidRDefault="000B6F0E" w:rsidP="000B6F0E">
      <w:p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 xml:space="preserve">Het bespreken van vorige </w:t>
      </w:r>
      <w:r w:rsidR="00456CD6" w:rsidRPr="00456CD6">
        <w:rPr>
          <w:rFonts w:asciiTheme="minorHAnsi" w:hAnsiTheme="minorHAnsi" w:cstheme="minorHAnsi"/>
          <w:sz w:val="22"/>
          <w:szCs w:val="22"/>
          <w:lang w:val="nl-NL"/>
        </w:rPr>
        <w:t>notulen is</w:t>
      </w:r>
      <w:r w:rsidRPr="00456CD6">
        <w:rPr>
          <w:rFonts w:asciiTheme="minorHAnsi" w:hAnsiTheme="minorHAnsi" w:cstheme="minorHAnsi"/>
          <w:sz w:val="22"/>
          <w:szCs w:val="22"/>
          <w:lang w:val="nl-NL"/>
        </w:rPr>
        <w:t xml:space="preserve"> aan de notulen toegevoegd.</w:t>
      </w:r>
    </w:p>
    <w:p w:rsidR="000B6F0E" w:rsidRPr="00865013" w:rsidRDefault="000B6F0E" w:rsidP="00456CD6">
      <w:pPr>
        <w:pStyle w:val="Heading1"/>
        <w:rPr>
          <w:lang w:val="nl-NL"/>
        </w:rPr>
      </w:pPr>
      <w:r w:rsidRPr="00865013">
        <w:rPr>
          <w:lang w:val="nl-NL"/>
        </w:rPr>
        <w:t>Ontwerpverslag</w:t>
      </w:r>
    </w:p>
    <w:p w:rsidR="00865013" w:rsidRPr="00456CD6" w:rsidRDefault="00865013" w:rsidP="0086501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Feedback.</w:t>
      </w:r>
    </w:p>
    <w:p w:rsidR="00865013" w:rsidRPr="00456CD6" w:rsidRDefault="00865013" w:rsidP="00865013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Klassediagram:</w:t>
      </w:r>
    </w:p>
    <w:p w:rsidR="00865013" w:rsidRPr="00456CD6" w:rsidRDefault="00865013" w:rsidP="00865013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Er was geen uitleg bij het klassdiagram.</w:t>
      </w:r>
    </w:p>
    <w:p w:rsidR="00865013" w:rsidRPr="00456CD6" w:rsidRDefault="00865013" w:rsidP="00865013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Er waren geen specificaties van wat in de kernel module komt.</w:t>
      </w:r>
    </w:p>
    <w:p w:rsidR="00865013" w:rsidRPr="00456CD6" w:rsidRDefault="00865013" w:rsidP="00865013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De motor en PWS moet in de kernel.</w:t>
      </w:r>
    </w:p>
    <w:p w:rsidR="00865013" w:rsidRPr="00456CD6" w:rsidRDefault="00865013" w:rsidP="00865013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Statediagram:</w:t>
      </w:r>
    </w:p>
    <w:p w:rsidR="00865013" w:rsidRPr="00456CD6" w:rsidRDefault="00865013" w:rsidP="00865013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De statediagram is veel te weinig.</w:t>
      </w:r>
    </w:p>
    <w:p w:rsidR="00865013" w:rsidRPr="00456CD6" w:rsidRDefault="00865013" w:rsidP="00865013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De spelling moet beter: geen neder-engels.</w:t>
      </w:r>
    </w:p>
    <w:p w:rsidR="00865013" w:rsidRPr="00456CD6" w:rsidRDefault="00865013" w:rsidP="00865013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“volgrechtermuur”  moet specifieker.</w:t>
      </w:r>
    </w:p>
    <w:p w:rsidR="00865013" w:rsidRPr="00456CD6" w:rsidRDefault="00865013" w:rsidP="00865013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De startstate moet worden aangegeven</w:t>
      </w:r>
    </w:p>
    <w:p w:rsidR="00865013" w:rsidRPr="00456CD6" w:rsidRDefault="00865013" w:rsidP="00865013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Afstand sensor ontwerp:</w:t>
      </w:r>
    </w:p>
    <w:p w:rsidR="00865013" w:rsidRPr="00456CD6" w:rsidRDefault="00865013" w:rsidP="00865013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Er is geen plaatje bij.</w:t>
      </w:r>
    </w:p>
    <w:p w:rsidR="00865013" w:rsidRPr="00456CD6" w:rsidRDefault="00865013" w:rsidP="00865013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De filtering moet beter worden uitgelegd.</w:t>
      </w:r>
    </w:p>
    <w:p w:rsidR="00865013" w:rsidRPr="00456CD6" w:rsidRDefault="00865013" w:rsidP="00865013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Er moet gedefinieerd worden wanneer een meting fout is.</w:t>
      </w:r>
    </w:p>
    <w:p w:rsidR="00865013" w:rsidRPr="00456CD6" w:rsidRDefault="00865013" w:rsidP="00865013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Het statement dat de kans dat een fout twee keer achter elkaar voor komt heel erg klein is moet worden bewezen.</w:t>
      </w:r>
    </w:p>
    <w:p w:rsidR="00865013" w:rsidRPr="00456CD6" w:rsidRDefault="00865013" w:rsidP="00865013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Kompas ontwerp:</w:t>
      </w:r>
    </w:p>
    <w:p w:rsidR="00865013" w:rsidRPr="00456CD6" w:rsidRDefault="00865013" w:rsidP="00865013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De eenheden moeten worden aangegeven.</w:t>
      </w:r>
    </w:p>
    <w:p w:rsidR="00865013" w:rsidRPr="00456CD6" w:rsidRDefault="00865013" w:rsidP="00865013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Ook hier moet beter op de spelling gelet worden.</w:t>
      </w:r>
    </w:p>
    <w:p w:rsidR="00865013" w:rsidRPr="00456CD6" w:rsidRDefault="00865013" w:rsidP="00865013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Er wordt door 10 gedeeld, dit levert een verlies in spelling op. Dit moet of niet gebeuren of worden uitgelegd waarom we dit doen.</w:t>
      </w:r>
    </w:p>
    <w:p w:rsidR="00865013" w:rsidRPr="00456CD6" w:rsidRDefault="00865013" w:rsidP="00865013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Sequence diagram:</w:t>
      </w:r>
    </w:p>
    <w:p w:rsidR="00865013" w:rsidRPr="00456CD6" w:rsidRDefault="00865013" w:rsidP="00865013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Er moet een loop in.</w:t>
      </w:r>
    </w:p>
    <w:p w:rsidR="00865013" w:rsidRPr="00456CD6" w:rsidRDefault="00865013" w:rsidP="00865013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Hoe wordt het geregeld als de motor uit moet (om de kompas uit te lezen).</w:t>
      </w:r>
    </w:p>
    <w:p w:rsidR="00865013" w:rsidRPr="00456CD6" w:rsidRDefault="00865013" w:rsidP="00865013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De motor moet dan buiten de loop geinitialiseerd  worden.</w:t>
      </w:r>
    </w:p>
    <w:p w:rsidR="00865013" w:rsidRPr="00456CD6" w:rsidRDefault="00865013" w:rsidP="00865013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Er moet een GPIO thread worden toegevoegd waar de motor mee interfereert.</w:t>
      </w:r>
    </w:p>
    <w:p w:rsidR="00865013" w:rsidRPr="00456CD6" w:rsidRDefault="00865013" w:rsidP="00865013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Algemeen:</w:t>
      </w:r>
    </w:p>
    <w:p w:rsidR="00865013" w:rsidRPr="00456CD6" w:rsidRDefault="00865013" w:rsidP="00865013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Er moet een gebruikers scenario worden toegevoegd.</w:t>
      </w:r>
    </w:p>
    <w:p w:rsidR="00865013" w:rsidRPr="00456CD6" w:rsidRDefault="00865013" w:rsidP="00865013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Ook moet de planning worden toegevoegd.</w:t>
      </w:r>
    </w:p>
    <w:p w:rsidR="00865013" w:rsidRPr="00456CD6" w:rsidRDefault="00865013" w:rsidP="00865013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Deze planning moet ook een taakverdeling bevatten.</w:t>
      </w:r>
    </w:p>
    <w:p w:rsidR="00865013" w:rsidRPr="00456CD6" w:rsidRDefault="00865013" w:rsidP="0086501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Bespreking</w:t>
      </w:r>
    </w:p>
    <w:p w:rsidR="004F502F" w:rsidRPr="00456CD6" w:rsidRDefault="00865013" w:rsidP="00865013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Uit de bespreking van het ontwerpverslag is een taakverdeling gekomen die bij “taakverdeling” verder gespecificeerd is.</w:t>
      </w:r>
    </w:p>
    <w:p w:rsidR="00865013" w:rsidRPr="00456CD6" w:rsidRDefault="00865013" w:rsidP="00865013">
      <w:pPr>
        <w:rPr>
          <w:rFonts w:asciiTheme="minorHAnsi" w:hAnsiTheme="minorHAnsi" w:cstheme="minorHAnsi"/>
          <w:sz w:val="22"/>
          <w:szCs w:val="22"/>
          <w:lang w:val="nl-NL"/>
        </w:rPr>
      </w:pPr>
    </w:p>
    <w:p w:rsidR="004F502F" w:rsidRDefault="004F502F" w:rsidP="00456CD6">
      <w:pPr>
        <w:pStyle w:val="Heading1"/>
        <w:rPr>
          <w:lang w:val="nl-NL"/>
        </w:rPr>
      </w:pPr>
      <w:r w:rsidRPr="00865013">
        <w:rPr>
          <w:lang w:val="nl-NL"/>
        </w:rPr>
        <w:lastRenderedPageBreak/>
        <w:t>Voortgang</w:t>
      </w:r>
    </w:p>
    <w:p w:rsidR="00456CD6" w:rsidRPr="00456CD6" w:rsidRDefault="00456CD6" w:rsidP="004F502F">
      <w:p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-</w:t>
      </w:r>
    </w:p>
    <w:p w:rsidR="00456CD6" w:rsidRPr="00865013" w:rsidRDefault="00456CD6" w:rsidP="00456CD6">
      <w:pPr>
        <w:pStyle w:val="Heading1"/>
        <w:rPr>
          <w:lang w:val="nl-NL"/>
        </w:rPr>
      </w:pPr>
      <w:r>
        <w:rPr>
          <w:lang w:val="nl-NL"/>
        </w:rPr>
        <w:t>Bespreking</w:t>
      </w:r>
    </w:p>
    <w:p w:rsidR="004F502F" w:rsidRPr="00456CD6" w:rsidRDefault="004F502F" w:rsidP="004F502F">
      <w:p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Er moeten concreet nu twee dingen gebeuren:</w:t>
      </w:r>
    </w:p>
    <w:p w:rsidR="004F502F" w:rsidRPr="00456CD6" w:rsidRDefault="004F502F" w:rsidP="00456CD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De GPIO moet in een kernel module geimplementeerd worden.</w:t>
      </w:r>
      <w:r w:rsidR="00CF3A66" w:rsidRPr="00456CD6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  <w:r w:rsidRPr="00456CD6">
        <w:rPr>
          <w:rFonts w:asciiTheme="minorHAnsi" w:hAnsiTheme="minorHAnsi" w:cstheme="minorHAnsi"/>
          <w:sz w:val="22"/>
          <w:szCs w:val="22"/>
          <w:lang w:val="nl-NL"/>
        </w:rPr>
        <w:t>De sensoren moeten worden uitgewerkt</w:t>
      </w:r>
    </w:p>
    <w:p w:rsidR="004F502F" w:rsidRPr="00456CD6" w:rsidRDefault="004F502F" w:rsidP="00456CD6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Dit gebeurt in de user space.</w:t>
      </w:r>
    </w:p>
    <w:p w:rsidR="004F502F" w:rsidRPr="00456CD6" w:rsidRDefault="004F502F" w:rsidP="00456CD6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Er moet foutcontrole worden uitgevoerd.</w:t>
      </w:r>
    </w:p>
    <w:p w:rsidR="004F502F" w:rsidRPr="00456CD6" w:rsidRDefault="004F502F" w:rsidP="00456CD6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Er moeten wat high-level functies worden geschreven.</w:t>
      </w:r>
    </w:p>
    <w:p w:rsidR="004F502F" w:rsidRPr="00865013" w:rsidRDefault="004F502F" w:rsidP="00456CD6">
      <w:pPr>
        <w:pStyle w:val="Heading1"/>
        <w:rPr>
          <w:lang w:val="nl-NL"/>
        </w:rPr>
      </w:pPr>
      <w:r w:rsidRPr="00865013">
        <w:rPr>
          <w:lang w:val="nl-NL"/>
        </w:rPr>
        <w:t>Notulen vorige vergadering</w:t>
      </w:r>
    </w:p>
    <w:p w:rsidR="004F502F" w:rsidRPr="00456CD6" w:rsidRDefault="004F502F" w:rsidP="00456CD6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Feedback</w:t>
      </w:r>
    </w:p>
    <w:p w:rsidR="004F502F" w:rsidRPr="00456CD6" w:rsidRDefault="004F502F" w:rsidP="00456CD6">
      <w:pPr>
        <w:pStyle w:val="ListParagraph"/>
        <w:numPr>
          <w:ilvl w:val="1"/>
          <w:numId w:val="12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Er zaten spelfouten in.</w:t>
      </w:r>
    </w:p>
    <w:p w:rsidR="004F502F" w:rsidRPr="00456CD6" w:rsidRDefault="004F502F" w:rsidP="00456CD6">
      <w:pPr>
        <w:pStyle w:val="ListParagraph"/>
        <w:numPr>
          <w:ilvl w:val="1"/>
          <w:numId w:val="12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De opmaak was niet super.</w:t>
      </w:r>
    </w:p>
    <w:p w:rsidR="004F502F" w:rsidRPr="00456CD6" w:rsidRDefault="004F502F" w:rsidP="00456CD6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Bespreking</w:t>
      </w:r>
    </w:p>
    <w:p w:rsidR="00456CD6" w:rsidRPr="00456CD6" w:rsidRDefault="004F502F" w:rsidP="00456CD6">
      <w:pPr>
        <w:pStyle w:val="ListParagraph"/>
        <w:numPr>
          <w:ilvl w:val="1"/>
          <w:numId w:val="12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456CD6">
        <w:rPr>
          <w:rFonts w:asciiTheme="minorHAnsi" w:hAnsiTheme="minorHAnsi" w:cstheme="minorHAnsi"/>
          <w:sz w:val="22"/>
          <w:szCs w:val="22"/>
          <w:lang w:val="nl-NL"/>
        </w:rPr>
        <w:t>Iedereen heeft zijn taak uitgevoerd, Jelle is echter vergeten zijn deel in te leveren.</w:t>
      </w:r>
    </w:p>
    <w:p w:rsidR="00456CD6" w:rsidRPr="00865013" w:rsidRDefault="00456CD6" w:rsidP="00456CD6">
      <w:pPr>
        <w:pStyle w:val="Heading1"/>
        <w:rPr>
          <w:lang w:val="nl-NL"/>
        </w:rPr>
      </w:pPr>
      <w:r>
        <w:rPr>
          <w:lang w:val="nl-NL"/>
        </w:rPr>
        <w:t>Taakverdeling</w:t>
      </w:r>
    </w:p>
    <w:p w:rsidR="00CF3A66" w:rsidRPr="00456CD6" w:rsidRDefault="00CF3A66" w:rsidP="004F502F">
      <w:pPr>
        <w:rPr>
          <w:rFonts w:asciiTheme="minorHAnsi" w:hAnsiTheme="minorHAnsi" w:cstheme="minorHAnsi"/>
          <w:sz w:val="22"/>
          <w:szCs w:val="22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CF3A66" w:rsidRPr="00865013" w:rsidTr="00CF3A66">
        <w:tc>
          <w:tcPr>
            <w:tcW w:w="4390" w:type="dxa"/>
          </w:tcPr>
          <w:p w:rsidR="00CF3A66" w:rsidRPr="00456CD6" w:rsidRDefault="00CF3A66" w:rsidP="004F502F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456CD6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Taakverdeling</w:t>
            </w:r>
          </w:p>
        </w:tc>
        <w:tc>
          <w:tcPr>
            <w:tcW w:w="4390" w:type="dxa"/>
          </w:tcPr>
          <w:p w:rsidR="00CF3A66" w:rsidRPr="00456CD6" w:rsidRDefault="00CF3A66" w:rsidP="004F502F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456CD6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Taak</w:t>
            </w:r>
          </w:p>
        </w:tc>
      </w:tr>
      <w:tr w:rsidR="00CF3A66" w:rsidRPr="00865013" w:rsidTr="00CF3A66">
        <w:tc>
          <w:tcPr>
            <w:tcW w:w="4390" w:type="dxa"/>
          </w:tcPr>
          <w:p w:rsidR="00CF3A66" w:rsidRPr="00456CD6" w:rsidRDefault="00CF3A66" w:rsidP="004F502F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456CD6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Mick</w:t>
            </w:r>
          </w:p>
        </w:tc>
        <w:tc>
          <w:tcPr>
            <w:tcW w:w="4390" w:type="dxa"/>
          </w:tcPr>
          <w:p w:rsidR="00CF3A66" w:rsidRPr="00456CD6" w:rsidRDefault="00CF3A66" w:rsidP="004F502F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456CD6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Klassediagram verbeteren</w:t>
            </w:r>
          </w:p>
        </w:tc>
      </w:tr>
      <w:tr w:rsidR="00CF3A66" w:rsidRPr="00865013" w:rsidTr="00CF3A66">
        <w:tc>
          <w:tcPr>
            <w:tcW w:w="4390" w:type="dxa"/>
          </w:tcPr>
          <w:p w:rsidR="00CF3A66" w:rsidRPr="00456CD6" w:rsidRDefault="00CF3A66" w:rsidP="004F502F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456CD6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Luyt</w:t>
            </w:r>
          </w:p>
        </w:tc>
        <w:tc>
          <w:tcPr>
            <w:tcW w:w="4390" w:type="dxa"/>
          </w:tcPr>
          <w:p w:rsidR="00CF3A66" w:rsidRPr="00456CD6" w:rsidRDefault="00CF3A66" w:rsidP="004F502F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456CD6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Sequence diagram verbeteren + gebruikers scenario uitwerken + Jelle mailen</w:t>
            </w:r>
          </w:p>
        </w:tc>
      </w:tr>
      <w:tr w:rsidR="00CF3A66" w:rsidRPr="00865013" w:rsidTr="00CF3A66">
        <w:tc>
          <w:tcPr>
            <w:tcW w:w="4390" w:type="dxa"/>
          </w:tcPr>
          <w:p w:rsidR="00CF3A66" w:rsidRPr="00456CD6" w:rsidRDefault="00CF3A66" w:rsidP="004F502F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456CD6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Roelof</w:t>
            </w:r>
          </w:p>
        </w:tc>
        <w:tc>
          <w:tcPr>
            <w:tcW w:w="4390" w:type="dxa"/>
          </w:tcPr>
          <w:p w:rsidR="00CF3A66" w:rsidRPr="00456CD6" w:rsidRDefault="00CF3A66" w:rsidP="004F502F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456CD6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State diagram verbeteren</w:t>
            </w:r>
          </w:p>
        </w:tc>
      </w:tr>
      <w:tr w:rsidR="00CF3A66" w:rsidRPr="00865013" w:rsidTr="00CF3A66">
        <w:tc>
          <w:tcPr>
            <w:tcW w:w="4390" w:type="dxa"/>
          </w:tcPr>
          <w:p w:rsidR="00CF3A66" w:rsidRPr="00456CD6" w:rsidRDefault="00CF3A66" w:rsidP="004F502F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456CD6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Jeroen</w:t>
            </w:r>
          </w:p>
        </w:tc>
        <w:tc>
          <w:tcPr>
            <w:tcW w:w="4390" w:type="dxa"/>
          </w:tcPr>
          <w:p w:rsidR="00CF3A66" w:rsidRPr="00456CD6" w:rsidRDefault="00CF3A66" w:rsidP="000D5A76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456CD6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Sensoren verbeteren + </w:t>
            </w:r>
            <w:r w:rsidR="000D5A76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samenvoegen verslag</w:t>
            </w:r>
            <w:bookmarkStart w:id="0" w:name="_GoBack"/>
            <w:bookmarkEnd w:id="0"/>
          </w:p>
        </w:tc>
      </w:tr>
      <w:tr w:rsidR="00CF3A66" w:rsidRPr="00865013" w:rsidTr="00CF3A66">
        <w:tc>
          <w:tcPr>
            <w:tcW w:w="4390" w:type="dxa"/>
          </w:tcPr>
          <w:p w:rsidR="00CF3A66" w:rsidRPr="00456CD6" w:rsidRDefault="00CF3A66" w:rsidP="004F502F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456CD6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Jelle</w:t>
            </w:r>
          </w:p>
        </w:tc>
        <w:tc>
          <w:tcPr>
            <w:tcW w:w="4390" w:type="dxa"/>
          </w:tcPr>
          <w:p w:rsidR="00CF3A66" w:rsidRPr="00456CD6" w:rsidRDefault="00CF3A66" w:rsidP="004F502F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456CD6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Planning verbeteren</w:t>
            </w:r>
          </w:p>
        </w:tc>
      </w:tr>
    </w:tbl>
    <w:p w:rsidR="00CF3A66" w:rsidRDefault="00CF3A66" w:rsidP="004F502F">
      <w:pPr>
        <w:rPr>
          <w:rFonts w:asciiTheme="minorHAnsi" w:hAnsiTheme="minorHAnsi" w:cstheme="minorHAnsi"/>
          <w:sz w:val="22"/>
          <w:szCs w:val="22"/>
          <w:lang w:val="nl-NL"/>
        </w:rPr>
      </w:pPr>
    </w:p>
    <w:p w:rsidR="00456CD6" w:rsidRDefault="00456CD6" w:rsidP="00456CD6">
      <w:pPr>
        <w:pStyle w:val="Heading1"/>
        <w:rPr>
          <w:lang w:val="nl-NL"/>
        </w:rPr>
      </w:pPr>
      <w:r>
        <w:rPr>
          <w:lang w:val="nl-NL"/>
        </w:rPr>
        <w:t>W.V.T.T.K.</w:t>
      </w:r>
    </w:p>
    <w:p w:rsidR="00456CD6" w:rsidRDefault="00456CD6" w:rsidP="004F502F">
      <w:pPr>
        <w:rPr>
          <w:rFonts w:asciiTheme="minorHAnsi" w:hAnsiTheme="minorHAnsi" w:cstheme="minorHAnsi"/>
          <w:sz w:val="22"/>
          <w:szCs w:val="22"/>
          <w:lang w:val="nl-NL"/>
        </w:rPr>
      </w:pPr>
      <w:r>
        <w:rPr>
          <w:rFonts w:asciiTheme="minorHAnsi" w:hAnsiTheme="minorHAnsi" w:cstheme="minorHAnsi"/>
          <w:sz w:val="22"/>
          <w:szCs w:val="22"/>
          <w:lang w:val="nl-NL"/>
        </w:rPr>
        <w:t>-</w:t>
      </w:r>
    </w:p>
    <w:p w:rsidR="00456CD6" w:rsidRDefault="00456CD6" w:rsidP="00456CD6">
      <w:pPr>
        <w:pStyle w:val="Heading1"/>
        <w:rPr>
          <w:lang w:val="nl-NL"/>
        </w:rPr>
      </w:pPr>
      <w:r>
        <w:rPr>
          <w:lang w:val="nl-NL"/>
        </w:rPr>
        <w:t>Rondvraag</w:t>
      </w:r>
    </w:p>
    <w:p w:rsidR="00456CD6" w:rsidRDefault="00456CD6" w:rsidP="004F502F">
      <w:pPr>
        <w:rPr>
          <w:rFonts w:asciiTheme="minorHAnsi" w:hAnsiTheme="minorHAnsi" w:cstheme="minorHAnsi"/>
          <w:sz w:val="22"/>
          <w:szCs w:val="22"/>
          <w:lang w:val="nl-NL"/>
        </w:rPr>
      </w:pPr>
      <w:r>
        <w:rPr>
          <w:rFonts w:asciiTheme="minorHAnsi" w:hAnsiTheme="minorHAnsi" w:cstheme="minorHAnsi"/>
          <w:sz w:val="22"/>
          <w:szCs w:val="22"/>
          <w:lang w:val="nl-NL"/>
        </w:rPr>
        <w:t>-</w:t>
      </w:r>
    </w:p>
    <w:p w:rsidR="00456CD6" w:rsidRDefault="00456CD6" w:rsidP="00456CD6">
      <w:pPr>
        <w:pStyle w:val="Heading1"/>
        <w:rPr>
          <w:lang w:val="nl-NL"/>
        </w:rPr>
      </w:pPr>
      <w:r>
        <w:rPr>
          <w:lang w:val="nl-NL"/>
        </w:rPr>
        <w:t>Planning volgende vergadering</w:t>
      </w:r>
    </w:p>
    <w:p w:rsidR="00456CD6" w:rsidRDefault="00456CD6" w:rsidP="004F502F">
      <w:pPr>
        <w:rPr>
          <w:rFonts w:asciiTheme="minorHAnsi" w:hAnsiTheme="minorHAnsi" w:cstheme="minorHAnsi"/>
          <w:sz w:val="22"/>
          <w:szCs w:val="22"/>
          <w:lang w:val="nl-NL"/>
        </w:rPr>
      </w:pPr>
      <w:r>
        <w:rPr>
          <w:rFonts w:asciiTheme="minorHAnsi" w:hAnsiTheme="minorHAnsi" w:cstheme="minorHAnsi"/>
          <w:sz w:val="22"/>
          <w:szCs w:val="22"/>
          <w:lang w:val="nl-NL"/>
        </w:rPr>
        <w:t>De volgende vergadering is geplant op maandag 12/12/11 om 9 uur. Luyt zal voorzitten en Mick zal notuleren.</w:t>
      </w:r>
    </w:p>
    <w:p w:rsidR="00456CD6" w:rsidRPr="00456CD6" w:rsidRDefault="00456CD6" w:rsidP="00456CD6">
      <w:pPr>
        <w:pStyle w:val="Heading1"/>
        <w:rPr>
          <w:lang w:val="nl-NL"/>
        </w:rPr>
      </w:pPr>
      <w:r>
        <w:rPr>
          <w:lang w:val="nl-NL"/>
        </w:rPr>
        <w:t>Sluiting</w:t>
      </w:r>
    </w:p>
    <w:sectPr w:rsidR="00456CD6" w:rsidRPr="00456C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4646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30250E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0A234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586CEC"/>
    <w:multiLevelType w:val="hybridMultilevel"/>
    <w:tmpl w:val="3AF2B7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745BA"/>
    <w:multiLevelType w:val="hybridMultilevel"/>
    <w:tmpl w:val="57DA9A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94201D"/>
    <w:multiLevelType w:val="hybridMultilevel"/>
    <w:tmpl w:val="4F365D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7C6A00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81973F3"/>
    <w:multiLevelType w:val="hybridMultilevel"/>
    <w:tmpl w:val="03DA0C3E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85290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011D1C"/>
    <w:multiLevelType w:val="hybridMultilevel"/>
    <w:tmpl w:val="BFF4773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683B1E"/>
    <w:multiLevelType w:val="hybridMultilevel"/>
    <w:tmpl w:val="73864E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5C4102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7"/>
  </w:num>
  <w:num w:numId="5">
    <w:abstractNumId w:val="10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A6C"/>
    <w:rsid w:val="000B6F0E"/>
    <w:rsid w:val="000D5A76"/>
    <w:rsid w:val="0016656B"/>
    <w:rsid w:val="00456CD6"/>
    <w:rsid w:val="004F502F"/>
    <w:rsid w:val="00865013"/>
    <w:rsid w:val="00873586"/>
    <w:rsid w:val="009E10CA"/>
    <w:rsid w:val="00B84DC3"/>
    <w:rsid w:val="00CE1A6C"/>
    <w:rsid w:val="00CF3A66"/>
    <w:rsid w:val="00EE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456C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F0E"/>
    <w:pPr>
      <w:ind w:left="720"/>
      <w:contextualSpacing/>
    </w:pPr>
  </w:style>
  <w:style w:type="table" w:styleId="TableGrid">
    <w:name w:val="Table Grid"/>
    <w:basedOn w:val="TableNormal"/>
    <w:rsid w:val="00CF3A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86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6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zh-CN"/>
    </w:rPr>
  </w:style>
  <w:style w:type="paragraph" w:styleId="Subtitle">
    <w:name w:val="Subtitle"/>
    <w:basedOn w:val="Normal"/>
    <w:next w:val="Normal"/>
    <w:link w:val="SubtitleChar"/>
    <w:qFormat/>
    <w:rsid w:val="00456C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456C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zh-CN"/>
    </w:rPr>
  </w:style>
  <w:style w:type="character" w:customStyle="1" w:styleId="Heading1Char">
    <w:name w:val="Heading 1 Char"/>
    <w:basedOn w:val="DefaultParagraphFont"/>
    <w:link w:val="Heading1"/>
    <w:rsid w:val="00456C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456C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F0E"/>
    <w:pPr>
      <w:ind w:left="720"/>
      <w:contextualSpacing/>
    </w:pPr>
  </w:style>
  <w:style w:type="table" w:styleId="TableGrid">
    <w:name w:val="Table Grid"/>
    <w:basedOn w:val="TableNormal"/>
    <w:rsid w:val="00CF3A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86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6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zh-CN"/>
    </w:rPr>
  </w:style>
  <w:style w:type="paragraph" w:styleId="Subtitle">
    <w:name w:val="Subtitle"/>
    <w:basedOn w:val="Normal"/>
    <w:next w:val="Normal"/>
    <w:link w:val="SubtitleChar"/>
    <w:qFormat/>
    <w:rsid w:val="00456C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456C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zh-CN"/>
    </w:rPr>
  </w:style>
  <w:style w:type="character" w:customStyle="1" w:styleId="Heading1Char">
    <w:name w:val="Heading 1 Char"/>
    <w:basedOn w:val="DefaultParagraphFont"/>
    <w:link w:val="Heading1"/>
    <w:rsid w:val="00456C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53168C2.dotm</Template>
  <TotalTime>36</TotalTime>
  <Pages>3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Luyt Visser</dc:creator>
  <cp:lastModifiedBy>Luyt Visser</cp:lastModifiedBy>
  <cp:revision>5</cp:revision>
  <dcterms:created xsi:type="dcterms:W3CDTF">2011-12-05T11:04:00Z</dcterms:created>
  <dcterms:modified xsi:type="dcterms:W3CDTF">2011-12-12T07:54:00Z</dcterms:modified>
</cp:coreProperties>
</file>